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CE3BA9">
              <w:rPr>
                <w:rFonts w:ascii="Tahoma" w:hAnsi="Tahoma"/>
                <w:sz w:val="16"/>
              </w:rPr>
              <w:t>7.5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CE3BA9">
              <w:rPr>
                <w:rFonts w:ascii="Tahoma" w:hAnsi="Tahoma"/>
                <w:sz w:val="16"/>
              </w:rPr>
              <w:t>Graphs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CE3BA9">
              <w:rPr>
                <w:rFonts w:ascii="Tahoma" w:hAnsi="Tahoma"/>
                <w:sz w:val="16"/>
              </w:rPr>
              <w:t>User views a graph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311622">
        <w:trPr>
          <w:trHeight w:val="260"/>
        </w:trPr>
        <w:tc>
          <w:tcPr>
            <w:tcW w:w="1008" w:type="dxa"/>
          </w:tcPr>
          <w:p w:rsidR="00311622" w:rsidRDefault="00CE3B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7.5</w:t>
            </w:r>
            <w:r w:rsidR="00311622">
              <w:rPr>
                <w:rFonts w:ascii="Tahoma" w:hAnsi="Tahoma"/>
                <w:sz w:val="16"/>
              </w:rPr>
              <w:t xml:space="preserve"> </w:t>
            </w:r>
          </w:p>
        </w:tc>
        <w:tc>
          <w:tcPr>
            <w:tcW w:w="7740" w:type="dxa"/>
          </w:tcPr>
          <w:p w:rsidR="00311622" w:rsidRPr="0060386B" w:rsidRDefault="00CE3B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generate graphs to display data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 w:rsidP="00311622">
            <w:pPr>
              <w:tabs>
                <w:tab w:val="left" w:pos="2492"/>
              </w:tabs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50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4/41</w:t>
            </w:r>
            <w:r w:rsidR="0088438C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BC64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goes to a module main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 w:rsidP="0088438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CC28BD" w:rsidP="00CC28B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presses the graph month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A355C1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views the graph displaying the current months data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presses the </w:t>
            </w:r>
            <w:proofErr w:type="spellStart"/>
            <w:r>
              <w:rPr>
                <w:rFonts w:ascii="Tahoma" w:hAnsi="Tahoma"/>
                <w:sz w:val="16"/>
              </w:rPr>
              <w:t>prev</w:t>
            </w:r>
            <w:proofErr w:type="spellEnd"/>
            <w:r>
              <w:rPr>
                <w:rFonts w:ascii="Tahoma" w:hAnsi="Tahoma"/>
                <w:sz w:val="16"/>
              </w:rPr>
              <w:t xml:space="preserve"> month button to view the previous months data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presses the </w:t>
            </w:r>
            <w:r>
              <w:rPr>
                <w:rFonts w:ascii="Tahoma" w:hAnsi="Tahoma"/>
                <w:sz w:val="16"/>
              </w:rPr>
              <w:t>next</w:t>
            </w:r>
            <w:r>
              <w:rPr>
                <w:rFonts w:ascii="Tahoma" w:hAnsi="Tahoma"/>
                <w:sz w:val="16"/>
              </w:rPr>
              <w:t xml:space="preserve"> month button to view the </w:t>
            </w:r>
            <w:r>
              <w:rPr>
                <w:rFonts w:ascii="Tahoma" w:hAnsi="Tahoma"/>
                <w:sz w:val="16"/>
              </w:rPr>
              <w:t>next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 xml:space="preserve"> months data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b/>
                <w:sz w:val="16"/>
              </w:rPr>
            </w:r>
            <w:r w:rsidR="00A355C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5C1">
              <w:rPr>
                <w:rFonts w:ascii="Tahoma" w:hAnsi="Tahoma"/>
                <w:sz w:val="16"/>
              </w:rPr>
            </w:r>
            <w:r w:rsidR="00A355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E86366" w:rsidRDefault="00036C64" w:rsidP="00E86366">
      <w:pPr>
        <w:ind w:left="-810"/>
      </w:pPr>
      <w:r>
        <w:br w:type="page"/>
      </w:r>
    </w:p>
    <w:p w:rsidR="00E86366" w:rsidRPr="00E86366" w:rsidRDefault="00E86366" w:rsidP="00E86366"/>
    <w:p w:rsidR="00E86366" w:rsidRDefault="00E86366" w:rsidP="00E86366"/>
    <w:p w:rsidR="009B3DE6" w:rsidRPr="00E86366" w:rsidRDefault="00E86366" w:rsidP="00E86366">
      <w:pPr>
        <w:tabs>
          <w:tab w:val="left" w:pos="5535"/>
        </w:tabs>
      </w:pPr>
      <w:r>
        <w:tab/>
      </w:r>
    </w:p>
    <w:sectPr w:rsidR="009B3DE6" w:rsidRPr="00E8636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311622"/>
    <w:rsid w:val="00485405"/>
    <w:rsid w:val="004E3917"/>
    <w:rsid w:val="00502643"/>
    <w:rsid w:val="0060386B"/>
    <w:rsid w:val="006E1E63"/>
    <w:rsid w:val="00783FDB"/>
    <w:rsid w:val="0088438C"/>
    <w:rsid w:val="0088519A"/>
    <w:rsid w:val="009B3DE6"/>
    <w:rsid w:val="00A355C1"/>
    <w:rsid w:val="00A9528A"/>
    <w:rsid w:val="00BC64B4"/>
    <w:rsid w:val="00C8702E"/>
    <w:rsid w:val="00CC28BD"/>
    <w:rsid w:val="00CE3BA9"/>
    <w:rsid w:val="00CF799A"/>
    <w:rsid w:val="00E036E1"/>
    <w:rsid w:val="00E30F4F"/>
    <w:rsid w:val="00E8636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926C6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28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3</cp:revision>
  <cp:lastPrinted>2009-07-30T17:19:00Z</cp:lastPrinted>
  <dcterms:created xsi:type="dcterms:W3CDTF">2016-04-15T03:39:00Z</dcterms:created>
  <dcterms:modified xsi:type="dcterms:W3CDTF">2016-04-15T04:05:00Z</dcterms:modified>
</cp:coreProperties>
</file>