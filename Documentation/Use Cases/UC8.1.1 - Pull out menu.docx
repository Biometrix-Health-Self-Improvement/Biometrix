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60386B">
              <w:rPr>
                <w:rFonts w:ascii="Tahoma" w:hAnsi="Tahoma"/>
                <w:sz w:val="16"/>
              </w:rPr>
              <w:t>1.1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Save Mood Severity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User enters the severity of the moods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Tanna McClure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Tanna McClure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Android app user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88438C" w:rsidP="00F15A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</w:t>
            </w:r>
            <w:r w:rsidR="00F15A86">
              <w:rPr>
                <w:rFonts w:ascii="Tahoma" w:hAnsi="Tahoma"/>
                <w:sz w:val="16"/>
              </w:rPr>
              <w:t>application is open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7463BC" w:rsidP="0088438C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  <w:bookmarkStart w:id="0" w:name="_GoBack"/>
            <w:bookmarkEnd w:id="0"/>
            <w:r w:rsidR="00F15A86">
              <w:rPr>
                <w:sz w:val="16"/>
              </w:rPr>
              <w:t>wants to access any module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CF799A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F15A86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either clicks the button on the upper left or pulls out the menu by swiping left to right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317388" w:rsidP="0031738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selects</w:t>
            </w:r>
            <w:r w:rsidR="00F15A86">
              <w:rPr>
                <w:rFonts w:ascii="Tahoma" w:hAnsi="Tahoma"/>
                <w:sz w:val="16"/>
              </w:rPr>
              <w:t xml:space="preserve"> the module </w:t>
            </w:r>
            <w:r>
              <w:rPr>
                <w:rFonts w:ascii="Tahoma" w:hAnsi="Tahoma"/>
                <w:sz w:val="16"/>
              </w:rPr>
              <w:t>they want to get into to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 w:rsidP="0028066C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BF042F" w:rsidP="00BF042F">
            <w:pPr>
              <w:rPr>
                <w:sz w:val="16"/>
              </w:rPr>
            </w:pPr>
            <w:r>
              <w:rPr>
                <w:sz w:val="16"/>
              </w:rPr>
              <w:t>The user is on the module they requested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 w:rsidP="00CF799A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CF799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463BC">
              <w:rPr>
                <w:rFonts w:ascii="Tahoma" w:hAnsi="Tahoma"/>
                <w:b/>
                <w:sz w:val="16"/>
              </w:rPr>
            </w:r>
            <w:r w:rsidR="007463BC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CF799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CF799A">
              <w:rPr>
                <w:rFonts w:ascii="Tahoma" w:hAnsi="Tahoma"/>
                <w:sz w:val="16"/>
              </w:rPr>
              <w:instrText xml:space="preserve"> FORMCHECKBOX </w:instrText>
            </w:r>
            <w:r w:rsidR="007463BC">
              <w:rPr>
                <w:rFonts w:ascii="Tahoma" w:hAnsi="Tahoma"/>
                <w:sz w:val="16"/>
              </w:rPr>
            </w:r>
            <w:r w:rsidR="007463BC">
              <w:rPr>
                <w:rFonts w:ascii="Tahoma" w:hAnsi="Tahoma"/>
                <w:sz w:val="16"/>
              </w:rPr>
              <w:fldChar w:fldCharType="separate"/>
            </w:r>
            <w:r w:rsidR="00CF799A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463BC">
              <w:rPr>
                <w:rFonts w:ascii="Tahoma" w:hAnsi="Tahoma"/>
                <w:sz w:val="16"/>
              </w:rPr>
            </w:r>
            <w:r w:rsidR="007463B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463BC">
              <w:rPr>
                <w:rFonts w:ascii="Tahoma" w:hAnsi="Tahoma"/>
                <w:sz w:val="16"/>
              </w:rPr>
            </w:r>
            <w:r w:rsidR="007463B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463BC">
              <w:rPr>
                <w:rFonts w:ascii="Tahoma" w:hAnsi="Tahoma"/>
                <w:sz w:val="16"/>
              </w:rPr>
            </w:r>
            <w:r w:rsidR="007463B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463BC">
              <w:rPr>
                <w:rFonts w:ascii="Tahoma" w:hAnsi="Tahoma"/>
                <w:sz w:val="16"/>
              </w:rPr>
            </w:r>
            <w:r w:rsidR="007463B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463BC">
              <w:rPr>
                <w:rFonts w:ascii="Tahoma" w:hAnsi="Tahoma"/>
                <w:sz w:val="16"/>
              </w:rPr>
            </w:r>
            <w:r w:rsidR="007463B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463BC">
              <w:rPr>
                <w:rFonts w:ascii="Tahoma" w:hAnsi="Tahoma"/>
                <w:sz w:val="16"/>
              </w:rPr>
            </w:r>
            <w:r w:rsidR="007463B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463BC">
              <w:rPr>
                <w:rFonts w:ascii="Tahoma" w:hAnsi="Tahoma"/>
                <w:sz w:val="16"/>
              </w:rPr>
            </w:r>
            <w:r w:rsidR="007463B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E4F82"/>
    <w:rsid w:val="0028066C"/>
    <w:rsid w:val="002C10D7"/>
    <w:rsid w:val="00317388"/>
    <w:rsid w:val="00485405"/>
    <w:rsid w:val="004E3917"/>
    <w:rsid w:val="0060386B"/>
    <w:rsid w:val="006E1E63"/>
    <w:rsid w:val="007463BC"/>
    <w:rsid w:val="00783FDB"/>
    <w:rsid w:val="0088438C"/>
    <w:rsid w:val="0088519A"/>
    <w:rsid w:val="009B3DE6"/>
    <w:rsid w:val="00A9528A"/>
    <w:rsid w:val="00BF042F"/>
    <w:rsid w:val="00C8702E"/>
    <w:rsid w:val="00CF799A"/>
    <w:rsid w:val="00E036E1"/>
    <w:rsid w:val="00E30F4F"/>
    <w:rsid w:val="00F15A86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FC415"/>
  <w15:docId w15:val="{7D130D34-C1EA-4438-94CD-12307B5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86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tannalynn</cp:lastModifiedBy>
  <cp:revision>8</cp:revision>
  <cp:lastPrinted>2009-07-30T17:19:00Z</cp:lastPrinted>
  <dcterms:created xsi:type="dcterms:W3CDTF">2016-02-29T16:48:00Z</dcterms:created>
  <dcterms:modified xsi:type="dcterms:W3CDTF">2016-03-12T06:05:00Z</dcterms:modified>
</cp:coreProperties>
</file>