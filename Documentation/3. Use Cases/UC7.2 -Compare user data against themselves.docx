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E52806">
              <w:rPr>
                <w:rFonts w:ascii="Tahoma" w:hAnsi="Tahoma"/>
                <w:sz w:val="16"/>
              </w:rPr>
              <w:t>7.2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>Analysis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E52806">
              <w:rPr>
                <w:rFonts w:ascii="Tahoma" w:hAnsi="Tahoma"/>
                <w:sz w:val="16"/>
              </w:rPr>
              <w:t>Analysis is performed by the system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8879CD">
              <w:rPr>
                <w:rFonts w:ascii="Tahoma" w:hAnsi="Tahoma"/>
                <w:sz w:val="16"/>
              </w:rPr>
              <w:t xml:space="preserve">Troy </w:t>
            </w:r>
            <w:proofErr w:type="spellStart"/>
            <w:r w:rsidR="008879CD">
              <w:rPr>
                <w:rFonts w:ascii="Tahoma" w:hAnsi="Tahoma"/>
                <w:sz w:val="16"/>
              </w:rPr>
              <w:t>Riblett</w:t>
            </w:r>
            <w:proofErr w:type="spellEnd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311622">
        <w:trPr>
          <w:trHeight w:val="260"/>
        </w:trPr>
        <w:tc>
          <w:tcPr>
            <w:tcW w:w="1008" w:type="dxa"/>
          </w:tcPr>
          <w:p w:rsidR="00311622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7.</w:t>
            </w:r>
            <w:r w:rsidR="00E52806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311622" w:rsidRPr="0060386B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Compare user data against themselves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 w:rsidP="00311622">
            <w:pPr>
              <w:tabs>
                <w:tab w:val="left" w:pos="2492"/>
              </w:tabs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Troy </w:t>
            </w:r>
            <w:proofErr w:type="spellStart"/>
            <w:r>
              <w:rPr>
                <w:rFonts w:ascii="Tahoma" w:hAnsi="Tahoma"/>
                <w:sz w:val="16"/>
              </w:rPr>
              <w:t>Riblett</w:t>
            </w:r>
            <w:proofErr w:type="spellEnd"/>
          </w:p>
        </w:tc>
        <w:tc>
          <w:tcPr>
            <w:tcW w:w="2214" w:type="dxa"/>
          </w:tcPr>
          <w:p w:rsidR="00036C64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4/24</w:t>
            </w:r>
            <w:r w:rsidR="008879CD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7.1</w:t>
            </w:r>
          </w:p>
        </w:tc>
        <w:tc>
          <w:tcPr>
            <w:tcW w:w="4320" w:type="dxa"/>
          </w:tcPr>
          <w:p w:rsidR="00036C64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8879CD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8879CD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8879CD">
        <w:tc>
          <w:tcPr>
            <w:tcW w:w="2214" w:type="dxa"/>
          </w:tcPr>
          <w:p w:rsidR="00036C64" w:rsidRDefault="00E52806" w:rsidP="00E52806">
            <w:pPr>
              <w:tabs>
                <w:tab w:val="right" w:pos="1998"/>
              </w:tabs>
              <w:rPr>
                <w:sz w:val="16"/>
              </w:rPr>
            </w:pPr>
            <w:r>
              <w:rPr>
                <w:sz w:val="16"/>
              </w:rPr>
              <w:t>Local Database</w:t>
            </w:r>
          </w:p>
        </w:tc>
        <w:tc>
          <w:tcPr>
            <w:tcW w:w="2214" w:type="dxa"/>
          </w:tcPr>
          <w:p w:rsidR="00036C64" w:rsidRDefault="00E52806">
            <w:pPr>
              <w:rPr>
                <w:sz w:val="16"/>
              </w:rPr>
            </w:pPr>
            <w:r>
              <w:rPr>
                <w:sz w:val="16"/>
              </w:rPr>
              <w:t>System</w:t>
            </w:r>
          </w:p>
        </w:tc>
        <w:tc>
          <w:tcPr>
            <w:tcW w:w="4320" w:type="dxa"/>
          </w:tcPr>
          <w:p w:rsidR="00036C64" w:rsidRDefault="00E52806">
            <w:pPr>
              <w:rPr>
                <w:sz w:val="16"/>
              </w:rPr>
            </w:pPr>
            <w:r>
              <w:rPr>
                <w:sz w:val="16"/>
              </w:rPr>
              <w:t>The phone database storing the users information</w:t>
            </w:r>
          </w:p>
        </w:tc>
      </w:tr>
      <w:tr w:rsidR="008879CD" w:rsidTr="008879CD">
        <w:tc>
          <w:tcPr>
            <w:tcW w:w="2214" w:type="dxa"/>
          </w:tcPr>
          <w:p w:rsidR="008879CD" w:rsidRDefault="008879CD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8879CD" w:rsidRDefault="008879CD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8879CD" w:rsidRDefault="008879CD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finished requesting analysis via 7.1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36C64" w:rsidP="0088438C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E52806" w:rsidP="00CC28B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requests the data to be analyzed from the local database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E52806" w:rsidP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local database returns the information for every row entry along with the date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E52806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A355C1" w:rsidRDefault="00E52806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performs statistical analysis on the data to find correlations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E52806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8879CD" w:rsidRDefault="00E52806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Steps 1-3 are repeated for each column to be analyzed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A355C1" w:rsidTr="00CF799A">
        <w:tc>
          <w:tcPr>
            <w:tcW w:w="1098" w:type="dxa"/>
          </w:tcPr>
          <w:p w:rsidR="00A355C1" w:rsidRDefault="00E52806" w:rsidP="00A355C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A355C1" w:rsidRDefault="00E52806" w:rsidP="008879C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correlation values are returned</w:t>
            </w:r>
          </w:p>
        </w:tc>
        <w:tc>
          <w:tcPr>
            <w:tcW w:w="198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A355C1" w:rsidRDefault="00A355C1" w:rsidP="00A355C1">
            <w:pPr>
              <w:rPr>
                <w:rFonts w:ascii="Tahoma" w:hAnsi="Tahoma"/>
                <w:sz w:val="16"/>
              </w:rPr>
            </w:pPr>
          </w:p>
        </w:tc>
      </w:tr>
      <w:tr w:rsidR="008879CD" w:rsidTr="00CF799A">
        <w:tc>
          <w:tcPr>
            <w:tcW w:w="1098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8879CD" w:rsidRDefault="008879CD" w:rsidP="008879C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8879CD" w:rsidRDefault="008879CD" w:rsidP="00A355C1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 w:rsidP="00CF799A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Maximum:               Average:   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b/>
                <w:sz w:val="16"/>
              </w:rPr>
            </w:r>
            <w:r w:rsidR="00E5280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  <w:r w:rsidR="00E52806">
              <w:rPr>
                <w:rFonts w:ascii="Tahoma" w:hAnsi="Tahoma"/>
                <w:sz w:val="16"/>
              </w:rPr>
              <w:t xml:space="preserve"> UC 7.1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</w:t>
            </w:r>
            <w:r w:rsidR="00E52806">
              <w:rPr>
                <w:rFonts w:ascii="Tahoma" w:hAnsi="Tahoma"/>
                <w:sz w:val="16"/>
              </w:rPr>
              <w:t>Standard procedure</w:t>
            </w:r>
            <w:r>
              <w:rPr>
                <w:rFonts w:ascii="Tahoma" w:hAnsi="Tahoma"/>
                <w:sz w:val="16"/>
              </w:rPr>
              <w:t xml:space="preserve">        Non Exception: </w:t>
            </w:r>
            <w:r w:rsidR="00E52806"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6"/>
            <w:r w:rsidR="00E52806"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  <w:r w:rsidR="00E52806">
              <w:rPr>
                <w:rFonts w:ascii="Tahoma" w:hAnsi="Tahoma"/>
                <w:sz w:val="16"/>
              </w:rPr>
              <w:t xml:space="preserve"> </w:t>
            </w:r>
          </w:p>
          <w:p w:rsidR="00036C64" w:rsidRDefault="00036C64" w:rsidP="00E52806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Automatic: </w:t>
            </w:r>
            <w:r w:rsidR="00E52806"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9"/>
            <w:r w:rsidR="00E52806">
              <w:rPr>
                <w:rFonts w:ascii="Tahoma" w:hAnsi="Tahoma"/>
                <w:sz w:val="16"/>
              </w:rPr>
              <w:instrText xml:space="preserve"> FORMCHECKBOX </w:instrText>
            </w:r>
            <w:r w:rsidR="00E52806">
              <w:rPr>
                <w:rFonts w:ascii="Tahoma" w:hAnsi="Tahoma"/>
                <w:sz w:val="16"/>
              </w:rPr>
            </w:r>
            <w:r w:rsidR="00E52806">
              <w:rPr>
                <w:rFonts w:ascii="Tahoma" w:hAnsi="Tahoma"/>
                <w:sz w:val="16"/>
              </w:rPr>
              <w:fldChar w:fldCharType="end"/>
            </w:r>
            <w:bookmarkEnd w:id="8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E52806" w:rsidP="00E52806">
            <w:pPr>
              <w:pStyle w:val="Heading5"/>
              <w:jc w:val="left"/>
              <w:rPr>
                <w:b w:val="0"/>
                <w:u w:val="none"/>
              </w:rPr>
            </w:pPr>
            <w:r>
              <w:rPr>
                <w:b w:val="0"/>
                <w:u w:val="none"/>
              </w:rPr>
              <w:t>Inserted after step 5.</w:t>
            </w:r>
            <w:bookmarkStart w:id="9" w:name="_GoBack"/>
            <w:bookmarkEnd w:id="9"/>
            <w:r>
              <w:rPr>
                <w:b w:val="0"/>
                <w:u w:val="none"/>
              </w:rPr>
              <w:t xml:space="preserve">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E5280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Correlation values are returned in order to be displayed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Pr="00E86366" w:rsidRDefault="00E86366" w:rsidP="008879CD">
      <w:r>
        <w:tab/>
      </w:r>
    </w:p>
    <w:sectPr w:rsidR="009B3DE6" w:rsidRPr="00E8636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1622"/>
    <w:rsid w:val="00485405"/>
    <w:rsid w:val="004E3917"/>
    <w:rsid w:val="00502643"/>
    <w:rsid w:val="0060386B"/>
    <w:rsid w:val="006E1E63"/>
    <w:rsid w:val="00783FDB"/>
    <w:rsid w:val="0088438C"/>
    <w:rsid w:val="0088519A"/>
    <w:rsid w:val="008879CD"/>
    <w:rsid w:val="009B3DE6"/>
    <w:rsid w:val="00A355C1"/>
    <w:rsid w:val="00A9528A"/>
    <w:rsid w:val="00BC64B4"/>
    <w:rsid w:val="00C8702E"/>
    <w:rsid w:val="00CC28BD"/>
    <w:rsid w:val="00CE3BA9"/>
    <w:rsid w:val="00CF799A"/>
    <w:rsid w:val="00E036E1"/>
    <w:rsid w:val="00E30F4F"/>
    <w:rsid w:val="00E52806"/>
    <w:rsid w:val="00E863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41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TJ</cp:lastModifiedBy>
  <cp:revision>5</cp:revision>
  <cp:lastPrinted>2009-07-30T17:19:00Z</cp:lastPrinted>
  <dcterms:created xsi:type="dcterms:W3CDTF">2016-04-15T03:39:00Z</dcterms:created>
  <dcterms:modified xsi:type="dcterms:W3CDTF">2016-04-24T18:52:00Z</dcterms:modified>
</cp:coreProperties>
</file>